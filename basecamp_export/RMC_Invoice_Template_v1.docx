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Style w:val="HostTable-Borderless"/>
        <w:tblW w:w="10836" w:type="dxa"/>
        <w:tblLayout w:type="fixed"/>
        <w:tblLook w:val="04A0"/>
      </w:tblPr>
      <w:tblGrid>
        <w:gridCol w:w="4410"/>
        <w:gridCol w:w="1035"/>
        <w:gridCol w:w="5391"/>
      </w:tblGrid>
      <w:tr w:rsidR="00AE4A51">
        <w:trPr>
          <w:trHeight w:val="1467"/>
        </w:trPr>
        <w:tc>
          <w:tcPr>
            <w:tcW w:w="4410" w:type="dxa"/>
          </w:tcPr>
          <w:tbl>
            <w:tblPr>
              <w:tblStyle w:val="BodyTable"/>
              <w:tblW w:w="0" w:type="auto"/>
              <w:tblLayout w:type="fixed"/>
              <w:tblLook w:val="04A0"/>
            </w:tblPr>
            <w:tblGrid>
              <w:gridCol w:w="1350"/>
              <w:gridCol w:w="5745"/>
            </w:tblGrid>
            <w:tr w:rsidR="00AE4A51">
              <w:trPr>
                <w:trHeight w:val="720"/>
              </w:trPr>
              <w:tc>
                <w:tcPr>
                  <w:tcW w:w="1350" w:type="dxa"/>
                </w:tcPr>
                <w:p w:rsidR="00AE4A51" w:rsidRDefault="00E25E95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>Invoice No.</w:t>
                  </w:r>
                </w:p>
              </w:tc>
              <w:tc>
                <w:tcPr>
                  <w:tcW w:w="5745" w:type="dxa"/>
                </w:tcPr>
                <w:p w:rsidR="00AE4A51" w:rsidRDefault="00E473E0">
                  <w:pPr>
                    <w:spacing w:before="40" w:after="80"/>
                    <w:rPr>
                      <w:szCs w:val="20"/>
                    </w:rPr>
                  </w:pPr>
                </w:p>
              </w:tc>
            </w:tr>
            <w:tr w:rsidR="00AE4A51">
              <w:trPr>
                <w:trHeight w:val="783"/>
              </w:trPr>
              <w:tc>
                <w:tcPr>
                  <w:tcW w:w="1350" w:type="dxa"/>
                </w:tcPr>
                <w:p w:rsidR="00AE4A51" w:rsidRDefault="00E25E95" w:rsidP="00E473E0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 xml:space="preserve">Customer </w:t>
                  </w:r>
                  <w:r w:rsidR="00E473E0">
                    <w:rPr>
                      <w:color w:val="404040"/>
                      <w:szCs w:val="20"/>
                    </w:rPr>
                    <w:t>Name / ID</w:t>
                  </w:r>
                  <w:r>
                    <w:rPr>
                      <w:color w:val="404040"/>
                      <w:szCs w:val="20"/>
                    </w:rPr>
                    <w:t>:</w:t>
                  </w:r>
                </w:p>
              </w:tc>
              <w:tc>
                <w:tcPr>
                  <w:tcW w:w="5745" w:type="dxa"/>
                </w:tcPr>
                <w:p w:rsidR="00AE4A51" w:rsidRDefault="00E473E0">
                  <w:pPr>
                    <w:spacing w:before="40" w:after="80"/>
                    <w:rPr>
                      <w:szCs w:val="20"/>
                    </w:rPr>
                  </w:pPr>
                </w:p>
              </w:tc>
            </w:tr>
          </w:tbl>
          <w:p w:rsidR="00AE4A51" w:rsidRDefault="00E473E0"/>
        </w:tc>
        <w:tc>
          <w:tcPr>
            <w:tcW w:w="1035" w:type="dxa"/>
          </w:tcPr>
          <w:p w:rsidR="00AE4A51" w:rsidRDefault="00E473E0">
            <w:pPr>
              <w:spacing w:before="40" w:after="80"/>
              <w:rPr>
                <w:color w:val="404040"/>
                <w:szCs w:val="20"/>
              </w:rPr>
            </w:pPr>
          </w:p>
        </w:tc>
        <w:tc>
          <w:tcPr>
            <w:tcW w:w="5391" w:type="dxa"/>
          </w:tcPr>
          <w:tbl>
            <w:tblPr>
              <w:tblStyle w:val="BodyTable"/>
              <w:tblW w:w="5000" w:type="pct"/>
              <w:tblLayout w:type="fixed"/>
              <w:tblLook w:val="04A0"/>
            </w:tblPr>
            <w:tblGrid>
              <w:gridCol w:w="5391"/>
            </w:tblGrid>
            <w:tr w:rsidR="00114BA1">
              <w:tc>
                <w:tcPr>
                  <w:tcW w:w="5000" w:type="pct"/>
                </w:tcPr>
                <w:p w:rsidR="00114BA1" w:rsidRDefault="00114BA1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>Bill To:</w:t>
                  </w:r>
                </w:p>
              </w:tc>
            </w:tr>
          </w:tbl>
          <w:p w:rsidR="00AE4A51" w:rsidRDefault="00E473E0"/>
        </w:tc>
      </w:tr>
    </w:tbl>
    <w:p w:rsidR="00AE4A51" w:rsidRDefault="00E25E95">
      <w:pPr>
        <w:spacing w:after="360"/>
        <w:rPr>
          <w:color w:val="404040"/>
        </w:rPr>
      </w:pPr>
      <w:r>
        <w:rPr>
          <w:color w:val="404040"/>
        </w:rPr>
        <w:t xml:space="preserve"> </w:t>
      </w:r>
    </w:p>
    <w:tbl>
      <w:tblPr>
        <w:tblStyle w:val="InvoiceTable"/>
        <w:tblW w:w="4951" w:type="pct"/>
        <w:tblLook w:val="04A0"/>
      </w:tblPr>
      <w:tblGrid>
        <w:gridCol w:w="2412"/>
        <w:gridCol w:w="5904"/>
        <w:gridCol w:w="1134"/>
        <w:gridCol w:w="1387"/>
      </w:tblGrid>
      <w:tr w:rsidR="00B22FB8">
        <w:trPr>
          <w:cnfStyle w:val="100000000000"/>
        </w:trPr>
        <w:tc>
          <w:tcPr>
            <w:tcW w:w="1113" w:type="pct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Date</w:t>
            </w:r>
          </w:p>
        </w:tc>
        <w:tc>
          <w:tcPr>
            <w:tcW w:w="2724" w:type="pct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Client Contact</w:t>
            </w:r>
          </w:p>
        </w:tc>
        <w:tc>
          <w:tcPr>
            <w:tcW w:w="523" w:type="pct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Terms</w:t>
            </w:r>
          </w:p>
        </w:tc>
        <w:tc>
          <w:tcPr>
            <w:tcW w:w="640" w:type="pct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Tax ID</w:t>
            </w:r>
          </w:p>
        </w:tc>
      </w:tr>
      <w:tr w:rsidR="00B22FB8">
        <w:tc>
          <w:tcPr>
            <w:tcW w:w="1113" w:type="pct"/>
          </w:tcPr>
          <w:p w:rsidR="00B22FB8" w:rsidRDefault="008A7A80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 w:rsidR="00B22FB8">
              <w:rPr>
                <w:szCs w:val="20"/>
              </w:rPr>
              <w:instrText xml:space="preserve"> TIME \@ "MMMM d, yyyy" </w:instrText>
            </w:r>
            <w:r>
              <w:rPr>
                <w:szCs w:val="20"/>
              </w:rPr>
              <w:fldChar w:fldCharType="separate"/>
            </w:r>
            <w:r w:rsidR="00E473E0">
              <w:rPr>
                <w:noProof/>
                <w:szCs w:val="20"/>
              </w:rPr>
              <w:t>May 4, 2009</w:t>
            </w:r>
            <w:r>
              <w:rPr>
                <w:szCs w:val="20"/>
              </w:rPr>
              <w:fldChar w:fldCharType="end"/>
            </w:r>
          </w:p>
        </w:tc>
        <w:tc>
          <w:tcPr>
            <w:tcW w:w="2724" w:type="pct"/>
          </w:tcPr>
          <w:p w:rsidR="00B22FB8" w:rsidRDefault="00B22FB8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523" w:type="pct"/>
          </w:tcPr>
          <w:p w:rsidR="00B22FB8" w:rsidRDefault="00B22FB8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Net 30</w:t>
            </w:r>
          </w:p>
        </w:tc>
        <w:tc>
          <w:tcPr>
            <w:tcW w:w="640" w:type="pct"/>
          </w:tcPr>
          <w:p w:rsidR="00B22FB8" w:rsidRDefault="00E473E0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</w:tbl>
    <w:p w:rsidR="00AE4A51" w:rsidRDefault="00E473E0">
      <w:pPr>
        <w:spacing w:after="360"/>
        <w:rPr>
          <w:color w:val="404040"/>
        </w:rPr>
      </w:pPr>
    </w:p>
    <w:tbl>
      <w:tblPr>
        <w:tblStyle w:val="InvoiceTable"/>
        <w:tblW w:w="4951" w:type="pct"/>
        <w:tblLook w:val="04A0"/>
      </w:tblPr>
      <w:tblGrid>
        <w:gridCol w:w="1242"/>
        <w:gridCol w:w="1170"/>
        <w:gridCol w:w="5904"/>
        <w:gridCol w:w="1134"/>
        <w:gridCol w:w="1387"/>
      </w:tblGrid>
      <w:tr w:rsidR="00B22FB8">
        <w:trPr>
          <w:cnfStyle w:val="100000000000"/>
        </w:trPr>
        <w:tc>
          <w:tcPr>
            <w:tcW w:w="1242" w:type="dxa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Quantity</w:t>
            </w:r>
          </w:p>
        </w:tc>
        <w:tc>
          <w:tcPr>
            <w:tcW w:w="1170" w:type="dxa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Item</w:t>
            </w:r>
          </w:p>
        </w:tc>
        <w:tc>
          <w:tcPr>
            <w:tcW w:w="5904" w:type="dxa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Description</w:t>
            </w:r>
          </w:p>
        </w:tc>
        <w:tc>
          <w:tcPr>
            <w:tcW w:w="1134" w:type="dxa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Unit Price</w:t>
            </w:r>
          </w:p>
        </w:tc>
        <w:tc>
          <w:tcPr>
            <w:tcW w:w="1387" w:type="dxa"/>
          </w:tcPr>
          <w:p w:rsidR="00B22FB8" w:rsidRDefault="00B22FB8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Total</w:t>
            </w: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  <w:tr w:rsidR="00B22FB8">
        <w:tc>
          <w:tcPr>
            <w:tcW w:w="1242" w:type="dxa"/>
          </w:tcPr>
          <w:p w:rsidR="00B22FB8" w:rsidRDefault="00B22FB8" w:rsidP="00E473E0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:rsidR="00B22FB8" w:rsidRDefault="00B22FB8" w:rsidP="00E473E0">
            <w:pPr>
              <w:spacing w:before="40" w:after="80"/>
              <w:jc w:val="center"/>
              <w:rPr>
                <w:szCs w:val="20"/>
              </w:rPr>
            </w:pPr>
          </w:p>
        </w:tc>
        <w:tc>
          <w:tcPr>
            <w:tcW w:w="5904" w:type="dxa"/>
          </w:tcPr>
          <w:p w:rsidR="00B22FB8" w:rsidRDefault="00B22FB8" w:rsidP="00E473E0">
            <w:pPr>
              <w:spacing w:before="40" w:after="80"/>
              <w:rPr>
                <w:szCs w:val="20"/>
              </w:rPr>
            </w:pPr>
          </w:p>
        </w:tc>
        <w:tc>
          <w:tcPr>
            <w:tcW w:w="1134" w:type="dxa"/>
          </w:tcPr>
          <w:p w:rsidR="00B22FB8" w:rsidRDefault="00B22FB8" w:rsidP="00E473E0">
            <w:pPr>
              <w:spacing w:before="40" w:after="80"/>
              <w:jc w:val="center"/>
              <w:rPr>
                <w:color w:val="404040"/>
                <w:szCs w:val="20"/>
              </w:rPr>
            </w:pPr>
          </w:p>
        </w:tc>
        <w:tc>
          <w:tcPr>
            <w:tcW w:w="1387" w:type="dxa"/>
          </w:tcPr>
          <w:p w:rsidR="00B22FB8" w:rsidRDefault="00B22FB8" w:rsidP="00E473E0">
            <w:pPr>
              <w:spacing w:before="40" w:after="40"/>
              <w:ind w:right="180"/>
              <w:jc w:val="center"/>
              <w:rPr>
                <w:szCs w:val="20"/>
              </w:rPr>
            </w:pPr>
          </w:p>
        </w:tc>
      </w:tr>
    </w:tbl>
    <w:p w:rsidR="00AE4A51" w:rsidRDefault="00E473E0"/>
    <w:tbl>
      <w:tblPr>
        <w:tblStyle w:val="TotalsTable"/>
        <w:tblW w:w="1669" w:type="pct"/>
        <w:tblLook w:val="04E0"/>
      </w:tblPr>
      <w:tblGrid>
        <w:gridCol w:w="2231"/>
        <w:gridCol w:w="1422"/>
      </w:tblGrid>
      <w:tr w:rsidR="00AE4A51">
        <w:tc>
          <w:tcPr>
            <w:cnfStyle w:val="001000000000"/>
            <w:tcW w:w="2231" w:type="dxa"/>
          </w:tcPr>
          <w:p w:rsidR="00AE4A51" w:rsidRDefault="00E25E95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Subtotal:</w:t>
            </w:r>
          </w:p>
        </w:tc>
        <w:tc>
          <w:tcPr>
            <w:tcW w:w="1422" w:type="dxa"/>
          </w:tcPr>
          <w:p w:rsidR="00AE4A51" w:rsidRDefault="00E473E0">
            <w:pPr>
              <w:spacing w:before="40" w:after="40"/>
              <w:ind w:right="180"/>
              <w:jc w:val="right"/>
              <w:cnfStyle w:val="000000000000"/>
              <w:rPr>
                <w:szCs w:val="20"/>
              </w:rPr>
            </w:pPr>
          </w:p>
        </w:tc>
      </w:tr>
      <w:tr w:rsidR="00AE4A51">
        <w:tc>
          <w:tcPr>
            <w:cnfStyle w:val="001000000000"/>
            <w:tcW w:w="2231" w:type="dxa"/>
          </w:tcPr>
          <w:p w:rsidR="00AE4A51" w:rsidRDefault="00E25E95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Miscellaneous:</w:t>
            </w:r>
          </w:p>
        </w:tc>
        <w:tc>
          <w:tcPr>
            <w:tcW w:w="1422" w:type="dxa"/>
          </w:tcPr>
          <w:p w:rsidR="00AE4A51" w:rsidRDefault="00E473E0">
            <w:pPr>
              <w:spacing w:before="40" w:after="40"/>
              <w:ind w:right="180"/>
              <w:jc w:val="right"/>
              <w:cnfStyle w:val="000000000000"/>
              <w:rPr>
                <w:szCs w:val="20"/>
              </w:rPr>
            </w:pPr>
          </w:p>
        </w:tc>
      </w:tr>
      <w:tr w:rsidR="00AE4A51">
        <w:tc>
          <w:tcPr>
            <w:cnfStyle w:val="001000000000"/>
            <w:tcW w:w="2231" w:type="dxa"/>
          </w:tcPr>
          <w:p w:rsidR="00AE4A51" w:rsidRDefault="00E25E95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Balance Due</w:t>
            </w:r>
            <w:r w:rsidR="00E473E0">
              <w:rPr>
                <w:color w:val="404040"/>
                <w:szCs w:val="20"/>
              </w:rPr>
              <w:t xml:space="preserve"> (USD)</w:t>
            </w:r>
            <w:r>
              <w:rPr>
                <w:color w:val="404040"/>
                <w:szCs w:val="20"/>
              </w:rPr>
              <w:t>:</w:t>
            </w:r>
          </w:p>
        </w:tc>
        <w:tc>
          <w:tcPr>
            <w:tcW w:w="1422" w:type="dxa"/>
          </w:tcPr>
          <w:p w:rsidR="00AE4A51" w:rsidRDefault="00E473E0">
            <w:pPr>
              <w:spacing w:before="40" w:after="40"/>
              <w:ind w:right="180"/>
              <w:jc w:val="right"/>
              <w:cnfStyle w:val="000000000000"/>
              <w:rPr>
                <w:szCs w:val="20"/>
              </w:rPr>
            </w:pPr>
          </w:p>
        </w:tc>
      </w:tr>
    </w:tbl>
    <w:p w:rsidR="00AE4A51" w:rsidRDefault="00E473E0"/>
    <w:sectPr w:rsidR="00AE4A51" w:rsidSect="00AE4A51">
      <w:headerReference w:type="default" r:id="rId7"/>
      <w:headerReference w:type="first" r:id="rId8"/>
      <w:pgSz w:w="12240" w:h="15840" w:code="1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4D097C" w:rsidRDefault="004D097C">
      <w:r>
        <w:separator/>
      </w:r>
    </w:p>
  </w:endnote>
  <w:endnote w:type="continuationSeparator" w:id="1">
    <w:p w:rsidR="004D097C" w:rsidRDefault="004D0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4D097C" w:rsidRDefault="004D097C">
      <w:r>
        <w:separator/>
      </w:r>
    </w:p>
  </w:footnote>
  <w:footnote w:type="continuationSeparator" w:id="1">
    <w:p w:rsidR="004D097C" w:rsidRDefault="004D097C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left w:w="0" w:type="dxa"/>
        <w:right w:w="0" w:type="dxa"/>
      </w:tblCellMar>
      <w:tblLook w:val="04A0"/>
    </w:tblPr>
    <w:tblGrid>
      <w:gridCol w:w="3456"/>
      <w:gridCol w:w="216"/>
      <w:gridCol w:w="3456"/>
      <w:gridCol w:w="216"/>
      <w:gridCol w:w="3456"/>
    </w:tblGrid>
    <w:tr w:rsidR="00AE4A51">
      <w:trPr>
        <w:trHeight w:val="288"/>
      </w:trPr>
      <w:tc>
        <w:tcPr>
          <w:tcW w:w="1600" w:type="pct"/>
          <w:shd w:val="clear" w:color="auto" w:fill="663366" w:themeFill="accent1"/>
        </w:tcPr>
        <w:p w:rsidR="00AE4A51" w:rsidRDefault="00E473E0"/>
      </w:tc>
      <w:tc>
        <w:tcPr>
          <w:tcW w:w="100" w:type="pct"/>
        </w:tcPr>
        <w:p w:rsidR="00AE4A51" w:rsidRDefault="00E473E0"/>
      </w:tc>
      <w:tc>
        <w:tcPr>
          <w:tcW w:w="1600" w:type="pct"/>
          <w:shd w:val="clear" w:color="auto" w:fill="999966" w:themeFill="accent4"/>
        </w:tcPr>
        <w:p w:rsidR="00AE4A51" w:rsidRDefault="00E473E0"/>
      </w:tc>
      <w:tc>
        <w:tcPr>
          <w:tcW w:w="100" w:type="pct"/>
        </w:tcPr>
        <w:p w:rsidR="00AE4A51" w:rsidRDefault="00E473E0"/>
      </w:tc>
      <w:tc>
        <w:tcPr>
          <w:tcW w:w="1600" w:type="pct"/>
          <w:shd w:val="clear" w:color="auto" w:fill="666699" w:themeFill="accent3"/>
        </w:tcPr>
        <w:p w:rsidR="00AE4A51" w:rsidRDefault="00E473E0"/>
      </w:tc>
    </w:tr>
  </w:tbl>
  <w:p w:rsidR="00AE4A51" w:rsidRDefault="008A7A80">
    <w:pPr>
      <w:pStyle w:val="Header"/>
    </w:pPr>
    <w:r>
      <w:fldChar w:fldCharType="begin"/>
    </w:r>
    <w:r w:rsidR="00E25E95">
      <w:instrText xml:space="preserve"> page </w:instrText>
    </w:r>
    <w:r>
      <w:fldChar w:fldCharType="separate"/>
    </w:r>
    <w:r w:rsidR="00114BA1">
      <w:rPr>
        <w:noProof/>
      </w:rPr>
      <w:t>2</w:t>
    </w:r>
    <w:r>
      <w:fldChar w:fldCharType="end"/>
    </w:r>
  </w:p>
  <w:p w:rsidR="00AE4A51" w:rsidRDefault="00E473E0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E4A51" w:rsidRDefault="004D097C">
    <w:pPr>
      <w:pStyle w:val="Header"/>
    </w:pPr>
    <w:r>
      <w:rPr>
        <w:noProof/>
      </w:rPr>
      <w:drawing>
        <wp:inline distT="0" distB="0" distL="0" distR="0">
          <wp:extent cx="6858000" cy="1013682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136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HostTable-Borderless"/>
      <w:tblW w:w="0" w:type="auto"/>
      <w:tblLook w:val="04A0"/>
    </w:tblPr>
    <w:tblGrid>
      <w:gridCol w:w="5408"/>
      <w:gridCol w:w="5392"/>
    </w:tblGrid>
    <w:tr w:rsidR="00AE4A51">
      <w:tc>
        <w:tcPr>
          <w:tcW w:w="5508" w:type="dxa"/>
        </w:tcPr>
        <w:p w:rsidR="004D097C" w:rsidRDefault="008A7A80">
          <w:pPr>
            <w:pStyle w:val="Contact"/>
            <w:rPr>
              <w:noProof/>
            </w:rPr>
          </w:pPr>
          <w:r>
            <w:fldChar w:fldCharType="begin"/>
          </w:r>
          <w:r w:rsidR="00E25E95">
            <w:instrText xml:space="preserve"> PLACEHOLDER </w:instrText>
          </w:r>
          <w:r>
            <w:fldChar w:fldCharType="begin"/>
          </w:r>
          <w:r w:rsidR="00E25E95">
            <w:instrText xml:space="preserve"> IF </w:instrText>
          </w:r>
          <w:r>
            <w:fldChar w:fldCharType="begin"/>
          </w:r>
          <w:r w:rsidR="00E25E95">
            <w:instrText xml:space="preserve"> USERPROPERTY WorkStreet </w:instrText>
          </w:r>
          <w:r>
            <w:fldChar w:fldCharType="separate"/>
          </w:r>
          <w:r w:rsidR="004D097C">
            <w:rPr>
              <w:noProof/>
            </w:rPr>
            <w:instrText>1720 Pacific Avenue</w:instrText>
          </w:r>
        </w:p>
        <w:p w:rsidR="004D097C" w:rsidRDefault="004D097C">
          <w:pPr>
            <w:pStyle w:val="Contact"/>
            <w:rPr>
              <w:noProof/>
            </w:rPr>
          </w:pPr>
          <w:r>
            <w:rPr>
              <w:noProof/>
            </w:rPr>
            <w:instrText>#129</w:instrText>
          </w:r>
          <w:r w:rsidR="008A7A80">
            <w:fldChar w:fldCharType="end"/>
          </w:r>
          <w:r w:rsidR="00E25E95">
            <w:instrText xml:space="preserve">="" "[Street Address]" </w:instrText>
          </w:r>
          <w:r w:rsidR="008A7A80">
            <w:fldChar w:fldCharType="begin"/>
          </w:r>
          <w:r w:rsidR="00E25E95">
            <w:instrText xml:space="preserve"> USERPROPERTY WorkStreet </w:instrText>
          </w:r>
          <w:r w:rsidR="008A7A80">
            <w:fldChar w:fldCharType="separate"/>
          </w:r>
          <w:r>
            <w:rPr>
              <w:noProof/>
            </w:rPr>
            <w:instrText>1720 Pacific Avenue</w:instrText>
          </w:r>
        </w:p>
        <w:p w:rsidR="004D097C" w:rsidRDefault="004D097C">
          <w:pPr>
            <w:pStyle w:val="Contact"/>
            <w:rPr>
              <w:noProof/>
            </w:rPr>
          </w:pPr>
          <w:r>
            <w:rPr>
              <w:noProof/>
            </w:rPr>
            <w:instrText>#129</w:instrText>
          </w:r>
          <w:r w:rsidR="008A7A80">
            <w:fldChar w:fldCharType="end"/>
          </w:r>
          <w:r w:rsidR="008A7A80">
            <w:fldChar w:fldCharType="separate"/>
          </w:r>
          <w:r>
            <w:rPr>
              <w:noProof/>
            </w:rPr>
            <w:instrText>1720 Pacific Avenue</w:instrText>
          </w:r>
        </w:p>
        <w:p w:rsidR="00E473E0" w:rsidRDefault="004D097C">
          <w:pPr>
            <w:pStyle w:val="Contact"/>
            <w:rPr>
              <w:noProof/>
            </w:rPr>
          </w:pPr>
          <w:r>
            <w:rPr>
              <w:noProof/>
            </w:rPr>
            <w:instrText>#129</w:instrText>
          </w:r>
          <w:r w:rsidR="008A7A80">
            <w:fldChar w:fldCharType="end"/>
          </w:r>
          <w:r w:rsidR="00E25E95">
            <w:instrText xml:space="preserve"> \* MERGEFORMAT</w:instrText>
          </w:r>
          <w:r w:rsidR="008A7A80">
            <w:fldChar w:fldCharType="separate"/>
          </w:r>
          <w:r w:rsidR="00E473E0">
            <w:t>1720 Pacific</w:t>
          </w:r>
          <w:r w:rsidR="00E473E0">
            <w:rPr>
              <w:noProof/>
            </w:rPr>
            <w:t xml:space="preserve"> Avenue</w:t>
          </w:r>
        </w:p>
        <w:p w:rsidR="004D097C" w:rsidRDefault="00E473E0" w:rsidP="004D097C">
          <w:pPr>
            <w:pStyle w:val="Contact"/>
            <w:rPr>
              <w:noProof/>
            </w:rPr>
          </w:pPr>
          <w:r>
            <w:rPr>
              <w:noProof/>
            </w:rPr>
            <w:t>#129</w:t>
          </w:r>
          <w:r w:rsidR="008A7A80">
            <w:fldChar w:fldCharType="end"/>
          </w:r>
          <w:r w:rsidR="00E25E95">
            <w:br/>
          </w:r>
          <w:r w:rsidR="008A7A80">
            <w:fldChar w:fldCharType="begin"/>
          </w:r>
          <w:r w:rsidR="00E25E95">
            <w:instrText xml:space="preserve"> PLACEHOLDER </w:instrText>
          </w:r>
          <w:r w:rsidR="008A7A80">
            <w:fldChar w:fldCharType="begin"/>
          </w:r>
          <w:r w:rsidR="00E25E95">
            <w:instrText xml:space="preserve"> IF </w:instrText>
          </w:r>
          <w:r w:rsidR="008A7A80">
            <w:fldChar w:fldCharType="begin"/>
          </w:r>
          <w:r w:rsidR="00E25E95">
            <w:instrText xml:space="preserve"> USERPROPERTY WorkCity </w:instrText>
          </w:r>
          <w:r w:rsidR="008A7A80">
            <w:fldChar w:fldCharType="separate"/>
          </w:r>
          <w:r w:rsidR="004D097C">
            <w:rPr>
              <w:noProof/>
            </w:rPr>
            <w:instrText>Venice</w:instrText>
          </w:r>
          <w:r w:rsidR="008A7A80">
            <w:fldChar w:fldCharType="end"/>
          </w:r>
          <w:r w:rsidR="00E25E95">
            <w:instrText xml:space="preserve">="" "[City]" </w:instrText>
          </w:r>
          <w:r w:rsidR="008A7A80">
            <w:fldChar w:fldCharType="begin"/>
          </w:r>
          <w:r w:rsidR="00E25E95">
            <w:instrText xml:space="preserve"> USERPROPERTY WorkCity </w:instrText>
          </w:r>
          <w:r w:rsidR="008A7A80">
            <w:fldChar w:fldCharType="separate"/>
          </w:r>
          <w:r w:rsidR="004D097C">
            <w:rPr>
              <w:noProof/>
            </w:rPr>
            <w:instrText>Venice</w:instrText>
          </w:r>
          <w:r w:rsidR="008A7A80">
            <w:fldChar w:fldCharType="end"/>
          </w:r>
          <w:r w:rsidR="008A7A80">
            <w:fldChar w:fldCharType="separate"/>
          </w:r>
          <w:r w:rsidR="004D097C">
            <w:rPr>
              <w:noProof/>
            </w:rPr>
            <w:instrText>Venice</w:instrText>
          </w:r>
          <w:r w:rsidR="008A7A80">
            <w:fldChar w:fldCharType="end"/>
          </w:r>
          <w:r w:rsidR="00E25E95">
            <w:instrText xml:space="preserve"> \* MERGEFORMAT</w:instrText>
          </w:r>
          <w:r w:rsidR="008A7A80">
            <w:fldChar w:fldCharType="separate"/>
          </w:r>
          <w:r>
            <w:t>Venice</w:t>
          </w:r>
          <w:r w:rsidR="008A7A80">
            <w:fldChar w:fldCharType="end"/>
          </w:r>
          <w:r w:rsidR="00E25E95">
            <w:t xml:space="preserve">, </w:t>
          </w:r>
          <w:r w:rsidR="008A7A80">
            <w:fldChar w:fldCharType="begin"/>
          </w:r>
          <w:r w:rsidR="00E25E95">
            <w:instrText xml:space="preserve"> PLACEHOLDER </w:instrText>
          </w:r>
          <w:r w:rsidR="008A7A80">
            <w:fldChar w:fldCharType="begin"/>
          </w:r>
          <w:r w:rsidR="00E25E95">
            <w:instrText xml:space="preserve"> IF </w:instrText>
          </w:r>
          <w:r w:rsidR="008A7A80">
            <w:fldChar w:fldCharType="begin"/>
          </w:r>
          <w:r w:rsidR="00E25E95">
            <w:instrText xml:space="preserve"> USERPROPERTY WorkState </w:instrText>
          </w:r>
          <w:r w:rsidR="008A7A80">
            <w:fldChar w:fldCharType="separate"/>
          </w:r>
          <w:r w:rsidR="004D097C">
            <w:rPr>
              <w:noProof/>
            </w:rPr>
            <w:instrText>CA</w:instrText>
          </w:r>
          <w:r w:rsidR="008A7A80">
            <w:fldChar w:fldCharType="end"/>
          </w:r>
          <w:r w:rsidR="00E25E95">
            <w:instrText xml:space="preserve">="" "[State]"  </w:instrText>
          </w:r>
          <w:r w:rsidR="008A7A80">
            <w:fldChar w:fldCharType="begin"/>
          </w:r>
          <w:r w:rsidR="00E25E95">
            <w:instrText xml:space="preserve"> USERPROPERTY WorkState </w:instrText>
          </w:r>
          <w:r w:rsidR="008A7A80">
            <w:fldChar w:fldCharType="separate"/>
          </w:r>
          <w:r w:rsidR="004D097C">
            <w:rPr>
              <w:noProof/>
            </w:rPr>
            <w:instrText>CA</w:instrText>
          </w:r>
          <w:r w:rsidR="008A7A80">
            <w:fldChar w:fldCharType="end"/>
          </w:r>
          <w:r w:rsidR="008A7A80">
            <w:fldChar w:fldCharType="separate"/>
          </w:r>
          <w:r w:rsidR="004D097C">
            <w:rPr>
              <w:noProof/>
            </w:rPr>
            <w:instrText>CA</w:instrText>
          </w:r>
          <w:r w:rsidR="008A7A80">
            <w:fldChar w:fldCharType="end"/>
          </w:r>
          <w:r w:rsidR="00E25E95">
            <w:instrText xml:space="preserve"> \* MERGEFORMAT</w:instrText>
          </w:r>
          <w:r w:rsidR="008A7A80">
            <w:fldChar w:fldCharType="separate"/>
          </w:r>
          <w:r>
            <w:t>CA</w:t>
          </w:r>
          <w:r w:rsidR="008A7A80">
            <w:fldChar w:fldCharType="end"/>
          </w:r>
          <w:r w:rsidR="00E25E95">
            <w:t xml:space="preserve"> </w:t>
          </w:r>
          <w:r w:rsidR="008A7A80">
            <w:fldChar w:fldCharType="begin"/>
          </w:r>
          <w:r w:rsidR="00E25E95">
            <w:instrText xml:space="preserve"> PLACEHOLDER </w:instrText>
          </w:r>
          <w:r w:rsidR="008A7A80">
            <w:fldChar w:fldCharType="begin"/>
          </w:r>
          <w:r w:rsidR="00E25E95">
            <w:instrText xml:space="preserve"> IF </w:instrText>
          </w:r>
          <w:r w:rsidR="008A7A80">
            <w:fldChar w:fldCharType="begin"/>
          </w:r>
          <w:r w:rsidR="00E25E95">
            <w:instrText xml:space="preserve"> USERPROPERTY WorkZip </w:instrText>
          </w:r>
          <w:r w:rsidR="008A7A80">
            <w:fldChar w:fldCharType="separate"/>
          </w:r>
          <w:r w:rsidR="004D097C">
            <w:rPr>
              <w:noProof/>
            </w:rPr>
            <w:instrText>90291</w:instrText>
          </w:r>
          <w:r w:rsidR="008A7A80">
            <w:fldChar w:fldCharType="end"/>
          </w:r>
          <w:r w:rsidR="00E25E95">
            <w:instrText xml:space="preserve">="" "[Postal Code]" </w:instrText>
          </w:r>
          <w:r w:rsidR="008A7A80">
            <w:fldChar w:fldCharType="begin"/>
          </w:r>
          <w:r w:rsidR="00E25E95">
            <w:instrText xml:space="preserve"> USERPROPERTY WorkZip </w:instrText>
          </w:r>
          <w:r w:rsidR="008A7A80">
            <w:fldChar w:fldCharType="separate"/>
          </w:r>
          <w:r w:rsidR="004D097C">
            <w:rPr>
              <w:noProof/>
            </w:rPr>
            <w:instrText>90291</w:instrText>
          </w:r>
          <w:r w:rsidR="008A7A80">
            <w:fldChar w:fldCharType="end"/>
          </w:r>
          <w:r w:rsidR="008A7A80">
            <w:fldChar w:fldCharType="separate"/>
          </w:r>
          <w:r w:rsidR="004D097C">
            <w:rPr>
              <w:noProof/>
            </w:rPr>
            <w:instrText>90291</w:instrText>
          </w:r>
          <w:r w:rsidR="008A7A80">
            <w:fldChar w:fldCharType="end"/>
          </w:r>
          <w:r w:rsidR="00E25E95">
            <w:instrText xml:space="preserve"> \* MERGEFORMAT</w:instrText>
          </w:r>
          <w:r w:rsidR="008A7A80">
            <w:fldChar w:fldCharType="separate"/>
          </w:r>
          <w:r>
            <w:t>90291</w:t>
          </w:r>
          <w:r w:rsidR="008A7A80">
            <w:fldChar w:fldCharType="end"/>
          </w:r>
          <w:r w:rsidR="00E25E95">
            <w:br/>
            <w:t xml:space="preserve">Phone: </w:t>
          </w:r>
          <w:r w:rsidR="008A7A80">
            <w:fldChar w:fldCharType="begin"/>
          </w:r>
          <w:r w:rsidR="00E25E95">
            <w:instrText xml:space="preserve"> PLACEHOLDER </w:instrText>
          </w:r>
          <w:r w:rsidR="008A7A80">
            <w:fldChar w:fldCharType="begin"/>
          </w:r>
          <w:r w:rsidR="00E25E95">
            <w:instrText xml:space="preserve"> IF </w:instrText>
          </w:r>
          <w:r w:rsidR="008A7A80">
            <w:fldChar w:fldCharType="begin"/>
          </w:r>
          <w:r w:rsidR="00E25E95">
            <w:instrText xml:space="preserve"> USERPROPERTY Work </w:instrText>
          </w:r>
          <w:r w:rsidR="008A7A80">
            <w:fldChar w:fldCharType="separate"/>
          </w:r>
          <w:r w:rsidR="004D097C">
            <w:rPr>
              <w:noProof/>
            </w:rPr>
            <w:instrText>011.310.306.1436</w:instrText>
          </w:r>
          <w:r w:rsidR="008A7A80">
            <w:fldChar w:fldCharType="end"/>
          </w:r>
          <w:r w:rsidR="00E25E95">
            <w:instrText xml:space="preserve">="" "[Your Phone]" </w:instrText>
          </w:r>
          <w:r w:rsidR="008A7A80">
            <w:fldChar w:fldCharType="begin"/>
          </w:r>
          <w:r w:rsidR="00E25E95">
            <w:instrText xml:space="preserve"> USERPROPERTY Work </w:instrText>
          </w:r>
          <w:r w:rsidR="008A7A80">
            <w:fldChar w:fldCharType="separate"/>
          </w:r>
          <w:r w:rsidR="004D097C">
            <w:rPr>
              <w:noProof/>
            </w:rPr>
            <w:instrText>011.310.306.1436</w:instrText>
          </w:r>
          <w:r w:rsidR="008A7A80">
            <w:fldChar w:fldCharType="end"/>
          </w:r>
          <w:r w:rsidR="008A7A80">
            <w:fldChar w:fldCharType="separate"/>
          </w:r>
          <w:r w:rsidR="004D097C">
            <w:rPr>
              <w:noProof/>
            </w:rPr>
            <w:instrText>011.310.306.1436</w:instrText>
          </w:r>
          <w:r w:rsidR="008A7A80">
            <w:fldChar w:fldCharType="end"/>
          </w:r>
          <w:r w:rsidR="00E25E95">
            <w:instrText xml:space="preserve"> \* MERGEFORMAT</w:instrText>
          </w:r>
          <w:r w:rsidR="008A7A80">
            <w:fldChar w:fldCharType="separate"/>
          </w:r>
          <w:r>
            <w:t>011.310.306.1436</w:t>
          </w:r>
          <w:r w:rsidR="008A7A80">
            <w:fldChar w:fldCharType="end"/>
          </w:r>
        </w:p>
        <w:p w:rsidR="00AE4A51" w:rsidRDefault="00E25E95" w:rsidP="004D097C">
          <w:pPr>
            <w:pStyle w:val="Contact"/>
            <w:rPr>
              <w:noProof/>
            </w:rPr>
          </w:pPr>
          <w:r>
            <w:br/>
            <w:t xml:space="preserve">E-Mail: </w:t>
          </w:r>
          <w:r w:rsidR="004D097C">
            <w:t>info@RivelloMultimediaConsulting.com</w:t>
          </w:r>
          <w:r>
            <w:br/>
            <w:t xml:space="preserve">Web: </w:t>
          </w:r>
          <w:r w:rsidR="004D097C">
            <w:t>http://www. RivelloMultimediaConsulting.com</w:t>
          </w:r>
        </w:p>
      </w:tc>
      <w:tc>
        <w:tcPr>
          <w:tcW w:w="5508" w:type="dxa"/>
        </w:tcPr>
        <w:p w:rsidR="00AE4A51" w:rsidRDefault="004D097C">
          <w:pPr>
            <w:pStyle w:val="Header-Right"/>
          </w:pPr>
          <w:r>
            <w:t>I</w:t>
          </w:r>
          <w:r w:rsidR="00E25E95">
            <w:t>nvoice</w:t>
          </w:r>
        </w:p>
        <w:p w:rsidR="00AE4A51" w:rsidRDefault="00E473E0">
          <w:pPr>
            <w:pStyle w:val="Date"/>
          </w:pPr>
        </w:p>
      </w:tc>
    </w:tr>
  </w:tbl>
  <w:p w:rsidR="00AE4A51" w:rsidRDefault="00E473E0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1D6281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3288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CD3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267A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6A48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869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06E1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5E1C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040D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287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attachedTemplate r:id="rId1"/>
  <w:doNotTrackMoves/>
  <w:defaultTabStop w:val="720"/>
  <w:characterSpacingControl w:val="doNotCompress"/>
  <w:savePreviewPicture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65F21"/>
    <w:rsid w:val="000F10B6"/>
    <w:rsid w:val="00114BA1"/>
    <w:rsid w:val="004C69E6"/>
    <w:rsid w:val="004D097C"/>
    <w:rsid w:val="008A7A80"/>
    <w:rsid w:val="00B22FB8"/>
    <w:rsid w:val="00E25E95"/>
    <w:rsid w:val="00E473E0"/>
    <w:rsid w:val="00F65F21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AE4A51"/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AE4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4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4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E4A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A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4A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4A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4A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AE4A5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E4A5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AE4A5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AE4A5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Normal"/>
    <w:rsid w:val="00AE4A5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TableNormal"/>
    <w:rsid w:val="00AE4A51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AE4A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us">
    <w:name w:val="Plus"/>
    <w:basedOn w:val="DefaultParagraphFont"/>
    <w:rsid w:val="00AE4A51"/>
    <w:rPr>
      <w:b/>
      <w:color w:val="B770B7" w:themeColor="accent1" w:themeTint="99"/>
      <w:spacing w:val="-80"/>
      <w:position w:val="24"/>
      <w:sz w:val="60"/>
    </w:rPr>
  </w:style>
  <w:style w:type="paragraph" w:styleId="Date">
    <w:name w:val="Date"/>
    <w:basedOn w:val="Normal"/>
    <w:next w:val="Normal"/>
    <w:link w:val="DateChar"/>
    <w:rsid w:val="00AE4A51"/>
    <w:pPr>
      <w:spacing w:before="60"/>
      <w:jc w:val="right"/>
    </w:pPr>
    <w:rPr>
      <w:color w:val="999966" w:themeColor="accent4"/>
      <w:sz w:val="24"/>
    </w:rPr>
  </w:style>
  <w:style w:type="character" w:customStyle="1" w:styleId="DateChar">
    <w:name w:val="Date Char"/>
    <w:basedOn w:val="DefaultParagraphFont"/>
    <w:link w:val="Date"/>
    <w:rsid w:val="00AE4A51"/>
    <w:rPr>
      <w:color w:val="999966" w:themeColor="accent4"/>
      <w:sz w:val="24"/>
    </w:rPr>
  </w:style>
  <w:style w:type="table" w:customStyle="1" w:styleId="TotalsTable">
    <w:name w:val="Totals Table"/>
    <w:basedOn w:val="TableNormal"/>
    <w:rsid w:val="00AE4A51"/>
    <w:tblPr>
      <w:jc w:val="right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rPr>
      <w:jc w:val="right"/>
    </w:tr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InvoiceTable">
    <w:name w:val="Invoice Table"/>
    <w:basedOn w:val="TableNormal"/>
    <w:rsid w:val="00AE4A51"/>
    <w:tblPr>
      <w:tblInd w:w="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/>
      </w:tcPr>
    </w:tblStylePr>
    <w:tblStylePr w:type="lastRow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E4A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E4A51"/>
  </w:style>
  <w:style w:type="paragraph" w:styleId="BlockText">
    <w:name w:val="Block Text"/>
    <w:basedOn w:val="Normal"/>
    <w:semiHidden/>
    <w:unhideWhenUsed/>
    <w:rsid w:val="00AE4A5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AE4A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E4A51"/>
    <w:rPr>
      <w:sz w:val="18"/>
    </w:rPr>
  </w:style>
  <w:style w:type="paragraph" w:styleId="BodyText2">
    <w:name w:val="Body Text 2"/>
    <w:basedOn w:val="Normal"/>
    <w:link w:val="BodyText2Char"/>
    <w:semiHidden/>
    <w:unhideWhenUsed/>
    <w:rsid w:val="00AE4A5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E4A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E4A5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E4A5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E4A51"/>
  </w:style>
  <w:style w:type="character" w:customStyle="1" w:styleId="BodyText2Char">
    <w:name w:val="Body Text 2 Char"/>
    <w:basedOn w:val="DefaultParagraphFont"/>
    <w:link w:val="BodyText2"/>
    <w:semiHidden/>
    <w:rsid w:val="00AE4A5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E4A5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E4A51"/>
  </w:style>
  <w:style w:type="paragraph" w:styleId="BodyTextIndent2">
    <w:name w:val="Body Text Indent 2"/>
    <w:basedOn w:val="Normal"/>
    <w:link w:val="BodyTextIndent2Char"/>
    <w:semiHidden/>
    <w:unhideWhenUsed/>
    <w:rsid w:val="00AE4A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E4A5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E4A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4A5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E4A5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AE4A5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E4A5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AE4A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4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4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4A51"/>
    <w:rPr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E4A5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E4A51"/>
  </w:style>
  <w:style w:type="character" w:customStyle="1" w:styleId="E-mailSignatureChar">
    <w:name w:val="E-mail Signature Char"/>
    <w:basedOn w:val="DefaultParagraphFont"/>
    <w:link w:val="E-mailSignature"/>
    <w:semiHidden/>
    <w:rsid w:val="00AE4A5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AE4A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E4A5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AE4A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E4A5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semiHidden/>
    <w:unhideWhenUsed/>
    <w:rsid w:val="00AE4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AE4A51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AE4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4A5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E4A5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AE4A51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AE4A51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AE4A51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AE4A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E4A5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E4A5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AE4A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E4A5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E4A5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AE4A5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AE4A5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AE4A5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AE4A5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AE4A5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AE4A5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AE4A5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AE4A5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AE4A5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E4A5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AE4A5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AE4A5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E4A5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E4A5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E4A5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E4A5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E4A5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E4A5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E4A5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E4A5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E4A5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E4A5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E4A5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E4A5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E4A5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E4A5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E4A5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E4A5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E4A5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E4A5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E4A5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E4A5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E4A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E4A5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E4A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E4A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AE4A51"/>
    <w:rPr>
      <w:sz w:val="18"/>
    </w:rPr>
  </w:style>
  <w:style w:type="paragraph" w:styleId="NormalWeb">
    <w:name w:val="Normal (Web)"/>
    <w:basedOn w:val="Normal"/>
    <w:semiHidden/>
    <w:unhideWhenUsed/>
    <w:rsid w:val="00AE4A5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E4A5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E4A51"/>
  </w:style>
  <w:style w:type="character" w:customStyle="1" w:styleId="NoteHeadingChar">
    <w:name w:val="Note Heading Char"/>
    <w:basedOn w:val="DefaultParagraphFont"/>
    <w:link w:val="NoteHeading"/>
    <w:semiHidden/>
    <w:rsid w:val="00AE4A5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AE4A5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E4A5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E4A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E4A5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E4A51"/>
  </w:style>
  <w:style w:type="character" w:customStyle="1" w:styleId="SalutationChar">
    <w:name w:val="Salutation Char"/>
    <w:basedOn w:val="DefaultParagraphFont"/>
    <w:link w:val="Salutation"/>
    <w:semiHidden/>
    <w:rsid w:val="00AE4A51"/>
    <w:rPr>
      <w:sz w:val="18"/>
    </w:rPr>
  </w:style>
  <w:style w:type="paragraph" w:styleId="Signature">
    <w:name w:val="Signature"/>
    <w:basedOn w:val="Normal"/>
    <w:link w:val="SignatureChar"/>
    <w:semiHidden/>
    <w:unhideWhenUsed/>
    <w:rsid w:val="00AE4A5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E4A5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AE4A5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E4A5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E4A5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AE4A51"/>
  </w:style>
  <w:style w:type="paragraph" w:styleId="Title">
    <w:name w:val="Title"/>
    <w:basedOn w:val="Normal"/>
    <w:next w:val="Normal"/>
    <w:link w:val="TitleChar"/>
    <w:qFormat/>
    <w:rsid w:val="00AE4A5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E4A5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E4A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E4A5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E4A5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AE4A5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AE4A5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AE4A5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AE4A5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AE4A5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AE4A5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AE4A5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AE4A5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Coordinated%20Forms:Invoices:Advantage%20Invoice.dotx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Advantage Invoice.dotx</Template>
  <TotalTime>7</TotalTime>
  <Pages>1</Pages>
  <Words>43</Words>
  <Characters>250</Characters>
  <Application>Microsoft Macintosh Word</Application>
  <DocSecurity>0</DocSecurity>
  <Lines>2</Lines>
  <Paragraphs>1</Paragraphs>
  <ScaleCrop>false</ScaleCrop>
  <Manager/>
  <Company/>
  <LinksUpToDate>false</LinksUpToDate>
  <CharactersWithSpaces>307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Asher Rivello</dc:creator>
  <cp:keywords/>
  <dc:description/>
  <cp:lastModifiedBy>Samuel Asher Rivello</cp:lastModifiedBy>
  <cp:revision>5</cp:revision>
  <dcterms:created xsi:type="dcterms:W3CDTF">2009-04-24T07:06:00Z</dcterms:created>
  <dcterms:modified xsi:type="dcterms:W3CDTF">2009-05-04T18:11:00Z</dcterms:modified>
  <cp:category/>
</cp:coreProperties>
</file>